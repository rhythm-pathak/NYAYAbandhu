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F14B33A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1D344F694029475494F0935D75B044B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4280A">
                  <w:t>Nb</w:t>
                </w:r>
              </w:sdtContent>
            </w:sdt>
          </w:p>
          <w:p w:rsidR="00A50939" w:rsidRPr="00906BEE" w:rsidRDefault="00B4280A" w:rsidP="007569C1">
            <w:pPr>
              <w:pStyle w:val="Heading3"/>
            </w:pPr>
            <w:r>
              <w:t>ABOut</w:t>
            </w:r>
          </w:p>
          <w:p w:rsidR="00B4280A" w:rsidRDefault="00B4280A" w:rsidP="00B4280A">
            <w:r>
              <w:t>Hey Folks!</w:t>
            </w:r>
          </w:p>
          <w:p w:rsidR="00B4280A" w:rsidRDefault="00B4280A" w:rsidP="00B4280A">
            <w:r>
              <w:t xml:space="preserve">This is a document regarding the web app </w:t>
            </w:r>
            <w:proofErr w:type="spellStart"/>
            <w:r>
              <w:t>NYAYAbandhu</w:t>
            </w:r>
            <w:proofErr w:type="spellEnd"/>
            <w:r>
              <w:t xml:space="preserve"> made by the team </w:t>
            </w:r>
            <w:proofErr w:type="spellStart"/>
            <w:r>
              <w:t>VAR@ttacks</w:t>
            </w:r>
            <w:proofErr w:type="spellEnd"/>
            <w:r>
              <w:t>.</w:t>
            </w:r>
          </w:p>
          <w:p w:rsidR="002C2CDD" w:rsidRPr="00906BEE" w:rsidRDefault="00B4280A" w:rsidP="007569C1">
            <w:pPr>
              <w:pStyle w:val="Heading3"/>
            </w:pPr>
            <w:r>
              <w:t>Technologies used</w:t>
            </w:r>
          </w:p>
          <w:p w:rsidR="00B4280A" w:rsidRDefault="00B4280A" w:rsidP="00B4280A">
            <w:r>
              <w:t>We have made use of HTML,PHP,CSS and Microsoft Azure Services to accomplish this task.</w:t>
            </w:r>
          </w:p>
          <w:p w:rsidR="00741125" w:rsidRPr="00906BEE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4A7AE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53C766EF408499F9214A882BB99908D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B4280A">
                        <w:t>NYAYabandhu</w:t>
                      </w:r>
                    </w:sdtContent>
                  </w:sdt>
                </w:p>
                <w:p w:rsidR="00906BEE" w:rsidRPr="00906BEE" w:rsidRDefault="004A7AEB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1DED3C61696048CE867016F4119B66E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4280A">
                        <w:t>Your legal adviser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EF65685F0C24380960DB9CAF1336EE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4280A">
                        <w:t>nyayabandhu.azurewebsites.net</w:t>
                      </w:r>
                    </w:sdtContent>
                  </w:sdt>
                </w:p>
              </w:tc>
            </w:tr>
          </w:tbl>
          <w:p w:rsidR="002C2CDD" w:rsidRPr="00906BEE" w:rsidRDefault="00B4280A" w:rsidP="007569C1">
            <w:pPr>
              <w:pStyle w:val="Heading3"/>
            </w:pPr>
            <w:r>
              <w:t>objective</w:t>
            </w:r>
          </w:p>
          <w:p w:rsidR="00B4280A" w:rsidRDefault="00B4280A" w:rsidP="00B4280A">
            <w:r>
              <w:t xml:space="preserve"> </w:t>
            </w:r>
            <w:r>
              <w:t xml:space="preserve">Our application would serve as a legal </w:t>
            </w:r>
            <w:proofErr w:type="spellStart"/>
            <w:r>
              <w:t>aide</w:t>
            </w:r>
            <w:proofErr w:type="spellEnd"/>
            <w:r>
              <w:t xml:space="preserve"> and adviser, dealing in the intricacies of the Indian Penal Code.</w:t>
            </w:r>
          </w:p>
          <w:p w:rsidR="00B4280A" w:rsidRDefault="00B4280A" w:rsidP="00B4280A">
            <w:r>
              <w:t>The users can derive facts and information regarding laws relevant to their queries. They would also be</w:t>
            </w:r>
          </w:p>
          <w:p w:rsidR="00B4280A" w:rsidRDefault="00B4280A" w:rsidP="00B4280A">
            <w:r>
              <w:t>assisted by relevant information about similar cases etc.</w:t>
            </w:r>
          </w:p>
          <w:p w:rsidR="00B4280A" w:rsidRDefault="00B4280A" w:rsidP="00B4280A">
            <w:r>
              <w:t xml:space="preserve">This app mainly aims to simplify </w:t>
            </w:r>
            <w:r>
              <w:t>user's task to receive proper su</w:t>
            </w:r>
            <w:r>
              <w:t>ggestions for their legal queries.</w:t>
            </w:r>
          </w:p>
          <w:p w:rsidR="00B4280A" w:rsidRPr="00906BEE" w:rsidRDefault="00B4280A" w:rsidP="00B4280A">
            <w:r>
              <w:t>*Judiciary was never so approachable. *</w:t>
            </w:r>
          </w:p>
          <w:p w:rsidR="002C2CDD" w:rsidRPr="00906BEE" w:rsidRDefault="00B4280A" w:rsidP="007569C1">
            <w:pPr>
              <w:pStyle w:val="Heading3"/>
            </w:pPr>
            <w:r>
              <w:t>Description</w:t>
            </w:r>
          </w:p>
          <w:p w:rsidR="00B4280A" w:rsidRDefault="00B4280A" w:rsidP="00B4280A">
            <w:r>
              <w:t>Our app provides a user friendly interface with minimal complexity, so as to make the user feel comfortable.</w:t>
            </w:r>
          </w:p>
          <w:p w:rsidR="00B4280A" w:rsidRDefault="00B4280A" w:rsidP="00B4280A">
            <w:r>
              <w:t>We have tried maintain complete anonymity and not to divulge information to anyone other than an expert.</w:t>
            </w:r>
          </w:p>
          <w:p w:rsidR="00B4280A" w:rsidRDefault="00B4280A" w:rsidP="00B4280A">
            <w:r>
              <w:t>The homepage provides a list of useful links:</w:t>
            </w:r>
          </w:p>
          <w:p w:rsidR="00B4280A" w:rsidRDefault="00B4280A" w:rsidP="00B4280A">
            <w:r>
              <w:t>*Supreme Court of India</w:t>
            </w:r>
          </w:p>
          <w:p w:rsidR="00B4280A" w:rsidRDefault="00B4280A" w:rsidP="00B4280A">
            <w:r>
              <w:t>*Recent Cases</w:t>
            </w:r>
          </w:p>
          <w:p w:rsidR="002C2CDD" w:rsidRDefault="00B4280A" w:rsidP="00B4280A">
            <w:r>
              <w:t>*Some famous Indian Cases</w:t>
            </w:r>
          </w:p>
          <w:p w:rsidR="00B4280A" w:rsidRDefault="00B4280A" w:rsidP="00B4280A">
            <w:r>
              <w:t>*RTI</w:t>
            </w:r>
          </w:p>
          <w:p w:rsidR="00741125" w:rsidRPr="00906BEE" w:rsidRDefault="00B4280A" w:rsidP="00D35FCC">
            <w:r>
              <w:t>*</w:t>
            </w:r>
            <w:r w:rsidR="00D35FCC">
              <w:t>NALSA</w:t>
            </w:r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AEB" w:rsidRDefault="004A7AEB" w:rsidP="00713050">
      <w:pPr>
        <w:spacing w:line="240" w:lineRule="auto"/>
      </w:pPr>
      <w:r>
        <w:separator/>
      </w:r>
    </w:p>
  </w:endnote>
  <w:endnote w:type="continuationSeparator" w:id="0">
    <w:p w:rsidR="004A7AEB" w:rsidRDefault="004A7AE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CC" w:rsidRDefault="00D35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1FF5D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3B624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9A51A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BF0A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3D08FA95AF9495E9D5E9FCFDD04229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D35FCC" w:rsidP="00811117">
              <w:pPr>
                <w:pStyle w:val="Footer"/>
              </w:pPr>
              <w:r>
                <w:t>vibhorporwal99@gmail.com</w:t>
              </w:r>
              <w:r>
                <w:br/>
                <w:t>rhythm.pathak@outlook.com</w:t>
              </w:r>
              <w:r>
                <w:br/>
                <w:t>AAKash.lahoti14@gmail.com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6411C12307543458C4BCF395B5EA7E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4459C2024B424288B262C8FE264FA85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725A0B71CA854E7C883EC8406F4B1412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F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5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  <w:gridCol w:w="2628"/>
    </w:tblGrid>
    <w:tr w:rsidR="00217980" w:rsidTr="00D35FCC">
      <w:trPr>
        <w:gridAfter w:val="1"/>
        <w:wAfter w:w="2628" w:type="dxa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D35FCC" w:rsidP="00217980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5F4309A0" wp14:editId="29D5275A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007D6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D35FCC" w:rsidTr="00D35FC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35FCC" w:rsidRPr="00CA3DF1" w:rsidRDefault="00D35FCC" w:rsidP="00D35FCC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35FCC" w:rsidRPr="00CA3DF1" w:rsidRDefault="00D35FCC" w:rsidP="00D35FCC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FABBC41B5FDC4543AAF16D718E7EBE0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vibhorporwal99@gmail.com</w:t>
              </w:r>
              <w:r>
                <w:br/>
                <w:t>rhythm.pathak@outlook.com</w:t>
              </w:r>
              <w:r>
                <w:br/>
              </w:r>
              <w:r>
                <w:t>AAKash.lahoti</w:t>
              </w:r>
              <w:r>
                <w:t>14</w:t>
              </w:r>
              <w:r>
                <w:t>@gmail.com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35FCC" w:rsidRPr="00C2098A" w:rsidRDefault="00D35FCC" w:rsidP="00D35FCC">
          <w:pPr>
            <w:pStyle w:val="Footer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35FCC" w:rsidRPr="00C2098A" w:rsidRDefault="00D35FCC" w:rsidP="00D35FCC">
          <w:pPr>
            <w:pStyle w:val="Footer"/>
            <w:jc w:val="left"/>
          </w:pPr>
        </w:p>
      </w:tc>
      <w:tc>
        <w:tcPr>
          <w:tcW w:w="2628" w:type="dxa"/>
        </w:tcPr>
        <w:p w:rsidR="00D35FCC" w:rsidRPr="00C2098A" w:rsidRDefault="00D35FCC" w:rsidP="00D35FCC">
          <w:pPr>
            <w:pStyle w:val="Footer"/>
            <w:jc w:val="left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AEB" w:rsidRDefault="004A7AEB" w:rsidP="00713050">
      <w:pPr>
        <w:spacing w:line="240" w:lineRule="auto"/>
      </w:pPr>
      <w:r>
        <w:separator/>
      </w:r>
    </w:p>
  </w:footnote>
  <w:footnote w:type="continuationSeparator" w:id="0">
    <w:p w:rsidR="004A7AEB" w:rsidRDefault="004A7AE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CC" w:rsidRDefault="00D35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6692C1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4280A">
                <w:t>Nb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A7AE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B4280A">
                      <w:t>NYAYabandhu</w:t>
                    </w:r>
                  </w:sdtContent>
                </w:sdt>
              </w:p>
              <w:p w:rsidR="001A5CA9" w:rsidRDefault="004A7AEB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4280A">
                      <w:t>Your legal adviser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4280A">
                      <w:t>nyayabandhu.azurewebsites.net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CC" w:rsidRDefault="00D3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0A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A7AEB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4280A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324EB"/>
    <w:rsid w:val="00D35FCC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D87C"/>
  <w15:chartTrackingRefBased/>
  <w15:docId w15:val="{812D82EE-079B-48BC-A57F-9D3922B0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344F694029475494F0935D75B04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4C30-C472-40E1-90F9-BC0D66F6AC5B}"/>
      </w:docPartPr>
      <w:docPartBody>
        <w:p w:rsidR="00000000" w:rsidRDefault="00C270F6">
          <w:pPr>
            <w:pStyle w:val="1D344F694029475494F0935D75B044B1"/>
          </w:pPr>
          <w:r w:rsidRPr="00906BEE">
            <w:t>YN</w:t>
          </w:r>
        </w:p>
      </w:docPartBody>
    </w:docPart>
    <w:docPart>
      <w:docPartPr>
        <w:name w:val="653C766EF408499F9214A882BB99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67CA-AF1F-436E-8EFC-0595B5A0CB83}"/>
      </w:docPartPr>
      <w:docPartBody>
        <w:p w:rsidR="00000000" w:rsidRDefault="00C270F6">
          <w:pPr>
            <w:pStyle w:val="653C766EF408499F9214A882BB99908D"/>
          </w:pPr>
          <w:r>
            <w:t>Your name</w:t>
          </w:r>
        </w:p>
      </w:docPartBody>
    </w:docPart>
    <w:docPart>
      <w:docPartPr>
        <w:name w:val="1DED3C61696048CE867016F4119B6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327C-294B-4648-8269-7EFFDC293135}"/>
      </w:docPartPr>
      <w:docPartBody>
        <w:p w:rsidR="00000000" w:rsidRDefault="00C270F6">
          <w:pPr>
            <w:pStyle w:val="1DED3C61696048CE867016F4119B66E2"/>
          </w:pPr>
          <w:r w:rsidRPr="00906BEE">
            <w:t>Profession or Industry</w:t>
          </w:r>
        </w:p>
      </w:docPartBody>
    </w:docPart>
    <w:docPart>
      <w:docPartPr>
        <w:name w:val="AEF65685F0C24380960DB9CAF1336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86EE-9C00-448F-8D3A-736533D1ED44}"/>
      </w:docPartPr>
      <w:docPartBody>
        <w:p w:rsidR="00000000" w:rsidRDefault="00C270F6">
          <w:pPr>
            <w:pStyle w:val="AEF65685F0C24380960DB9CAF1336EE6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03D08FA95AF9495E9D5E9FCFDD04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29D38-4793-4F75-9130-82A7C42CCEFF}"/>
      </w:docPartPr>
      <w:docPartBody>
        <w:p w:rsidR="00000000" w:rsidRDefault="00C270F6">
          <w:pPr>
            <w:pStyle w:val="03D08FA95AF9495E9D5E9FCFDD04229A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16411C12307543458C4BCF395B5EA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F45D1-FA7A-4DF2-91DF-C19D7CCB7FA2}"/>
      </w:docPartPr>
      <w:docPartBody>
        <w:p w:rsidR="00000000" w:rsidRDefault="00C270F6">
          <w:pPr>
            <w:pStyle w:val="16411C12307543458C4BCF395B5EA7EF"/>
          </w:pPr>
          <w:r w:rsidRPr="00906BEE">
            <w:t>Date Earned</w:t>
          </w:r>
        </w:p>
      </w:docPartBody>
    </w:docPart>
    <w:docPart>
      <w:docPartPr>
        <w:name w:val="4459C2024B424288B262C8FE264F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D13AE-8B11-4A05-B20E-E9C101A8F3C2}"/>
      </w:docPartPr>
      <w:docPartBody>
        <w:p w:rsidR="00000000" w:rsidRDefault="00C270F6">
          <w:pPr>
            <w:pStyle w:val="4459C2024B424288B262C8FE264FA85E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25A0B71CA854E7C883EC8406F4B1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9A314-77DA-4D57-93FB-194DA0BAA042}"/>
      </w:docPartPr>
      <w:docPartBody>
        <w:p w:rsidR="00000000" w:rsidRDefault="00C270F6">
          <w:pPr>
            <w:pStyle w:val="725A0B71CA854E7C883EC8406F4B1412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  <w:docPart>
      <w:docPartPr>
        <w:name w:val="FABBC41B5FDC4543AAF16D718E7EB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10C92-950E-4B1F-9C36-B6D3E986A230}"/>
      </w:docPartPr>
      <w:docPartBody>
        <w:p w:rsidR="00000000" w:rsidRDefault="00D553A9" w:rsidP="00D553A9">
          <w:pPr>
            <w:pStyle w:val="FABBC41B5FDC4543AAF16D718E7EBE0B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A9"/>
    <w:rsid w:val="00C270F6"/>
    <w:rsid w:val="00D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44F694029475494F0935D75B044B1">
    <w:name w:val="1D344F694029475494F0935D75B044B1"/>
  </w:style>
  <w:style w:type="paragraph" w:customStyle="1" w:styleId="6D3E9695769B45E094B76042CEEFBF0E">
    <w:name w:val="6D3E9695769B45E094B76042CEEFBF0E"/>
  </w:style>
  <w:style w:type="paragraph" w:customStyle="1" w:styleId="CE388807F18B40718C992D625AE0BAD2">
    <w:name w:val="CE388807F18B40718C992D625AE0BAD2"/>
  </w:style>
  <w:style w:type="paragraph" w:customStyle="1" w:styleId="E7DD7205646B429897542A797E5AE750">
    <w:name w:val="E7DD7205646B429897542A797E5AE750"/>
  </w:style>
  <w:style w:type="paragraph" w:customStyle="1" w:styleId="A60832D9312844ADBAD9B20A4805AA71">
    <w:name w:val="A60832D9312844ADBAD9B20A4805AA71"/>
  </w:style>
  <w:style w:type="paragraph" w:customStyle="1" w:styleId="653C766EF408499F9214A882BB99908D">
    <w:name w:val="653C766EF408499F9214A882BB99908D"/>
  </w:style>
  <w:style w:type="paragraph" w:customStyle="1" w:styleId="1DED3C61696048CE867016F4119B66E2">
    <w:name w:val="1DED3C61696048CE867016F4119B66E2"/>
  </w:style>
  <w:style w:type="paragraph" w:customStyle="1" w:styleId="AEF65685F0C24380960DB9CAF1336EE6">
    <w:name w:val="AEF65685F0C24380960DB9CAF1336EE6"/>
  </w:style>
  <w:style w:type="paragraph" w:customStyle="1" w:styleId="42AC80EECA1840F5B1F4242DE02D2C8F">
    <w:name w:val="42AC80EECA1840F5B1F4242DE02D2C8F"/>
  </w:style>
  <w:style w:type="paragraph" w:customStyle="1" w:styleId="67880E2B1F8548C08709AB59EE755FCE">
    <w:name w:val="67880E2B1F8548C08709AB59EE755FCE"/>
  </w:style>
  <w:style w:type="paragraph" w:customStyle="1" w:styleId="6262D4E6282E4F9687D85D871EF11875">
    <w:name w:val="6262D4E6282E4F9687D85D871EF11875"/>
  </w:style>
  <w:style w:type="paragraph" w:customStyle="1" w:styleId="91DC70F13440413F82DD7795F7FC1607">
    <w:name w:val="91DC70F13440413F82DD7795F7FC1607"/>
  </w:style>
  <w:style w:type="paragraph" w:customStyle="1" w:styleId="3C15E2C1232245C4AC2B04FFC4C35465">
    <w:name w:val="3C15E2C1232245C4AC2B04FFC4C35465"/>
  </w:style>
  <w:style w:type="paragraph" w:customStyle="1" w:styleId="7F4A1159E0254D08A9141C1655C1ACBC">
    <w:name w:val="7F4A1159E0254D08A9141C1655C1ACBC"/>
  </w:style>
  <w:style w:type="paragraph" w:customStyle="1" w:styleId="DEAB23B461CD4C2B982D820A8ADD471E">
    <w:name w:val="DEAB23B461CD4C2B982D820A8ADD471E"/>
  </w:style>
  <w:style w:type="paragraph" w:customStyle="1" w:styleId="9AADCE3D680F4D7085E6A9680874CB93">
    <w:name w:val="9AADCE3D680F4D7085E6A9680874CB93"/>
  </w:style>
  <w:style w:type="paragraph" w:customStyle="1" w:styleId="82593023576043E9AD6228DA7B52FDB1">
    <w:name w:val="82593023576043E9AD6228DA7B52FDB1"/>
  </w:style>
  <w:style w:type="paragraph" w:customStyle="1" w:styleId="C9E73D54DA8243F78FD3833787794791">
    <w:name w:val="C9E73D54DA8243F78FD3833787794791"/>
  </w:style>
  <w:style w:type="paragraph" w:customStyle="1" w:styleId="C58FBB96CAE34ADC9361B72A37DA8DA7">
    <w:name w:val="C58FBB96CAE34ADC9361B72A37DA8DA7"/>
  </w:style>
  <w:style w:type="paragraph" w:customStyle="1" w:styleId="0B7ACD6953F84FBAA6FC530E80BFA9C1">
    <w:name w:val="0B7ACD6953F84FBAA6FC530E80BFA9C1"/>
  </w:style>
  <w:style w:type="paragraph" w:customStyle="1" w:styleId="D894874448974448BF8A10F8642C5FDA">
    <w:name w:val="D894874448974448BF8A10F8642C5FDA"/>
  </w:style>
  <w:style w:type="paragraph" w:customStyle="1" w:styleId="13080FDA9C8C4A8B92A769D3C610A212">
    <w:name w:val="13080FDA9C8C4A8B92A769D3C610A212"/>
  </w:style>
  <w:style w:type="paragraph" w:customStyle="1" w:styleId="B932D140FA7E49F0BC5F8DFBD840C911">
    <w:name w:val="B932D140FA7E49F0BC5F8DFBD840C911"/>
  </w:style>
  <w:style w:type="paragraph" w:customStyle="1" w:styleId="03D08FA95AF9495E9D5E9FCFDD04229A">
    <w:name w:val="03D08FA95AF9495E9D5E9FCFDD04229A"/>
  </w:style>
  <w:style w:type="paragraph" w:customStyle="1" w:styleId="F8E0482D18E340BF89D84094A185D2CB">
    <w:name w:val="F8E0482D18E340BF89D84094A185D2CB"/>
  </w:style>
  <w:style w:type="paragraph" w:customStyle="1" w:styleId="16411C12307543458C4BCF395B5EA7EF">
    <w:name w:val="16411C12307543458C4BCF395B5EA7EF"/>
  </w:style>
  <w:style w:type="paragraph" w:customStyle="1" w:styleId="387FA958A5F9461F8072278168E8BB17">
    <w:name w:val="387FA958A5F9461F8072278168E8BB17"/>
  </w:style>
  <w:style w:type="paragraph" w:customStyle="1" w:styleId="4459C2024B424288B262C8FE264FA85E">
    <w:name w:val="4459C2024B424288B262C8FE264FA85E"/>
  </w:style>
  <w:style w:type="paragraph" w:customStyle="1" w:styleId="E8BB60BACA0649C3ABA343E036FDBE3E">
    <w:name w:val="E8BB60BACA0649C3ABA343E036FDBE3E"/>
  </w:style>
  <w:style w:type="paragraph" w:customStyle="1" w:styleId="725A0B71CA854E7C883EC8406F4B1412">
    <w:name w:val="725A0B71CA854E7C883EC8406F4B1412"/>
  </w:style>
  <w:style w:type="paragraph" w:customStyle="1" w:styleId="FABBC41B5FDC4543AAF16D718E7EBE0B">
    <w:name w:val="FABBC41B5FDC4543AAF16D718E7EBE0B"/>
    <w:rsid w:val="00D553A9"/>
  </w:style>
  <w:style w:type="paragraph" w:customStyle="1" w:styleId="571D70A8E7EF4D44BA245A996A231740">
    <w:name w:val="571D70A8E7EF4D44BA245A996A231740"/>
    <w:rsid w:val="00D55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w:rsidRDefault="00B4280A"&gt;&lt;w:r&gt;&lt;w:t&gt;NYAYabandhu&lt;/w:t&gt;&lt;/w:r&gt;&lt;/w:p&gt;&lt;w:sectPr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/>
  <Abstract/>
  <CompanyAddress/>
  <CompanyPhone/>
  <CompanyFax/>
  <CompanyEmail>vibhorporwal99@gmail.com
rhythm.pathak@outlook.com
AAKash.lahoti14@gmail.com</CompanyEmail>
</CoverPageProperties>
</file>

<file path=customXml/itemProps1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Your legal adviser</dc:subject>
  <dc:creator>user</dc:creator>
  <cp:keywords/>
  <dc:description>nyayabandhu.azurewebsites.net</dc:description>
  <cp:lastModifiedBy>Vibhor Porwal</cp:lastModifiedBy>
  <cp:revision>1</cp:revision>
  <dcterms:created xsi:type="dcterms:W3CDTF">2017-03-16T17:10:00Z</dcterms:created>
  <dcterms:modified xsi:type="dcterms:W3CDTF">2017-03-16T17:31:00Z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